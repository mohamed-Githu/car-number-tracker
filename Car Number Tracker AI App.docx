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912BC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4A3C2BF4" wp14:editId="016EFFE5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70936DC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2A0A0EC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A5B95E9" wp14:editId="4692DB72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7729F8" w14:textId="7FA2B5B6" w:rsidR="00D077E9" w:rsidRPr="00D86945" w:rsidRDefault="00901EC1" w:rsidP="00901EC1">
                                  <w:pPr>
                                    <w:pStyle w:val="Title"/>
                                  </w:pPr>
                                  <w:r>
                                    <w:t>Car Number Tracker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A5B95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277729F8" w14:textId="7FA2B5B6" w:rsidR="00D077E9" w:rsidRPr="00D86945" w:rsidRDefault="00901EC1" w:rsidP="00901EC1">
                            <w:pPr>
                              <w:pStyle w:val="Title"/>
                            </w:pPr>
                            <w:r>
                              <w:t>Car Number Tracker 2021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74A436B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F9748E" wp14:editId="1EF915FF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414284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A0482E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78A91B4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A316D08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9AF838" w14:textId="75A365FB" w:rsidR="00D077E9" w:rsidRPr="00901EC1" w:rsidRDefault="00D077E9" w:rsidP="00901EC1"/>
        </w:tc>
      </w:tr>
    </w:tbl>
    <w:p w14:paraId="65309C27" w14:textId="20220AEB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5AB701" wp14:editId="5509A054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CBDCA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5DEFE0A" wp14:editId="36C4BAF9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ED8309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14E3729D" w14:textId="789F2F4F" w:rsidR="00D077E9" w:rsidRDefault="00901EC1" w:rsidP="00D077E9">
      <w:pPr>
        <w:pStyle w:val="Heading1"/>
      </w:pPr>
      <w:r>
        <w:lastRenderedPageBreak/>
        <w:t>Car Number Tracker AI App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18C300A9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845D46DA2CA54AC888C9BA8AD0B874E8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74B0C0D5" w14:textId="2F40DD73" w:rsidR="00D077E9" w:rsidRDefault="00901EC1" w:rsidP="00DF027C">
                <w:pPr>
                  <w:pStyle w:val="Heading2"/>
                </w:pPr>
                <w:r>
                  <w:t>Track and register cars</w:t>
                </w:r>
              </w:p>
            </w:sdtContent>
          </w:sdt>
          <w:p w14:paraId="3BE29661" w14:textId="77777777" w:rsidR="00DF027C" w:rsidRDefault="00DF027C" w:rsidP="00DF027C"/>
          <w:p w14:paraId="269C6250" w14:textId="77777777" w:rsidR="00DF027C" w:rsidRDefault="00901EC1" w:rsidP="00DF027C">
            <w:pPr>
              <w:pStyle w:val="Content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t>Team Members:</w:t>
            </w:r>
          </w:p>
          <w:p w14:paraId="670EAB1A" w14:textId="77777777" w:rsidR="00901EC1" w:rsidRPr="00901EC1" w:rsidRDefault="00901EC1" w:rsidP="00901EC1">
            <w:pPr>
              <w:pStyle w:val="Content"/>
              <w:numPr>
                <w:ilvl w:val="0"/>
                <w:numId w:val="1"/>
              </w:numPr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</w:rPr>
              <w:t>Mohamed Hussein</w:t>
            </w:r>
          </w:p>
          <w:p w14:paraId="19D7B99B" w14:textId="77777777" w:rsidR="00901EC1" w:rsidRPr="00901EC1" w:rsidRDefault="00901EC1" w:rsidP="00901EC1">
            <w:pPr>
              <w:pStyle w:val="Content"/>
              <w:numPr>
                <w:ilvl w:val="0"/>
                <w:numId w:val="1"/>
              </w:numPr>
              <w:rPr>
                <w:b/>
                <w:bCs/>
                <w:sz w:val="32"/>
                <w:szCs w:val="24"/>
              </w:rPr>
            </w:pPr>
            <w:proofErr w:type="spellStart"/>
            <w:r>
              <w:rPr>
                <w:b/>
                <w:bCs/>
              </w:rPr>
              <w:t>Bishoy</w:t>
            </w:r>
            <w:proofErr w:type="spellEnd"/>
            <w:r>
              <w:rPr>
                <w:b/>
                <w:bCs/>
              </w:rPr>
              <w:t xml:space="preserve"> Kamel</w:t>
            </w:r>
          </w:p>
          <w:p w14:paraId="3DBC6C83" w14:textId="77777777" w:rsidR="00901EC1" w:rsidRPr="00901EC1" w:rsidRDefault="00901EC1" w:rsidP="00901EC1">
            <w:pPr>
              <w:pStyle w:val="Content"/>
              <w:numPr>
                <w:ilvl w:val="0"/>
                <w:numId w:val="1"/>
              </w:numPr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</w:rPr>
              <w:t>Raul Robert</w:t>
            </w:r>
          </w:p>
          <w:p w14:paraId="114AFD26" w14:textId="77777777" w:rsidR="00901EC1" w:rsidRPr="00901EC1" w:rsidRDefault="00901EC1" w:rsidP="00901EC1">
            <w:pPr>
              <w:pStyle w:val="Content"/>
              <w:numPr>
                <w:ilvl w:val="0"/>
                <w:numId w:val="1"/>
              </w:numPr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</w:rPr>
              <w:t>Mohamed Tarek</w:t>
            </w:r>
          </w:p>
          <w:p w14:paraId="191370BB" w14:textId="77777777" w:rsidR="00901EC1" w:rsidRPr="00901EC1" w:rsidRDefault="00901EC1" w:rsidP="00901EC1">
            <w:pPr>
              <w:pStyle w:val="Content"/>
              <w:numPr>
                <w:ilvl w:val="0"/>
                <w:numId w:val="1"/>
              </w:numPr>
              <w:rPr>
                <w:b/>
                <w:bCs/>
                <w:sz w:val="32"/>
                <w:szCs w:val="24"/>
              </w:rPr>
            </w:pPr>
            <w:proofErr w:type="spellStart"/>
            <w:r>
              <w:rPr>
                <w:b/>
                <w:bCs/>
              </w:rPr>
              <w:t>Kerolos</w:t>
            </w:r>
            <w:proofErr w:type="spellEnd"/>
            <w:r>
              <w:rPr>
                <w:b/>
                <w:bCs/>
              </w:rPr>
              <w:t xml:space="preserve"> Ibrahim</w:t>
            </w:r>
          </w:p>
          <w:p w14:paraId="5A195447" w14:textId="5E024B66" w:rsidR="00901EC1" w:rsidRPr="00901EC1" w:rsidRDefault="00901EC1" w:rsidP="00901EC1">
            <w:pPr>
              <w:pStyle w:val="Content"/>
              <w:rPr>
                <w:b/>
                <w:bCs/>
                <w:sz w:val="32"/>
                <w:szCs w:val="24"/>
              </w:rPr>
            </w:pPr>
          </w:p>
        </w:tc>
      </w:tr>
    </w:tbl>
    <w:p w14:paraId="788CBD04" w14:textId="77777777" w:rsidR="0087605E" w:rsidRPr="00D70D02" w:rsidRDefault="0087605E" w:rsidP="00DF027C"/>
    <w:sectPr w:rsidR="0087605E" w:rsidRPr="00D70D02" w:rsidSect="00DF027C">
      <w:headerReference w:type="default" r:id="rId8"/>
      <w:footerReference w:type="default" r:id="rId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09359" w14:textId="77777777" w:rsidR="00CE0EB8" w:rsidRDefault="00CE0EB8">
      <w:r>
        <w:separator/>
      </w:r>
    </w:p>
    <w:p w14:paraId="12A18A10" w14:textId="77777777" w:rsidR="00CE0EB8" w:rsidRDefault="00CE0EB8"/>
  </w:endnote>
  <w:endnote w:type="continuationSeparator" w:id="0">
    <w:p w14:paraId="0701578F" w14:textId="77777777" w:rsidR="00CE0EB8" w:rsidRDefault="00CE0EB8">
      <w:r>
        <w:continuationSeparator/>
      </w:r>
    </w:p>
    <w:p w14:paraId="5988BBF9" w14:textId="77777777" w:rsidR="00CE0EB8" w:rsidRDefault="00CE0E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1A15E3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C6878B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512B1" w14:textId="77777777" w:rsidR="00CE0EB8" w:rsidRDefault="00CE0EB8">
      <w:r>
        <w:separator/>
      </w:r>
    </w:p>
    <w:p w14:paraId="44CAFBBF" w14:textId="77777777" w:rsidR="00CE0EB8" w:rsidRDefault="00CE0EB8"/>
  </w:footnote>
  <w:footnote w:type="continuationSeparator" w:id="0">
    <w:p w14:paraId="47822B72" w14:textId="77777777" w:rsidR="00CE0EB8" w:rsidRDefault="00CE0EB8">
      <w:r>
        <w:continuationSeparator/>
      </w:r>
    </w:p>
    <w:p w14:paraId="67C98DF4" w14:textId="77777777" w:rsidR="00CE0EB8" w:rsidRDefault="00CE0E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1FF4888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F6B3C49" w14:textId="77777777" w:rsidR="00D077E9" w:rsidRDefault="00D077E9">
          <w:pPr>
            <w:pStyle w:val="Header"/>
          </w:pPr>
        </w:p>
      </w:tc>
    </w:tr>
  </w:tbl>
  <w:p w14:paraId="0325510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950BF4"/>
    <w:multiLevelType w:val="hybridMultilevel"/>
    <w:tmpl w:val="D1FC2F5A"/>
    <w:lvl w:ilvl="0" w:tplc="9D6262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C1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1EC1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E0EB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19E49"/>
  <w15:docId w15:val="{7679C995-34D2-445D-882E-50049131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\AppData\Local\Microsoft\Office\16.0\DTS\en-US%7b729134AB-4105-4FE7-8515-4156D4FAAD2D%7d\%7b6E461A75-79C4-4146-9273-18D0AB6BB60A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45D46DA2CA54AC888C9BA8AD0B87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E8F5F-D4F8-4712-90D6-E11D4ABA1826}"/>
      </w:docPartPr>
      <w:docPartBody>
        <w:p w:rsidR="00000000" w:rsidRDefault="00F93F1A">
          <w:pPr>
            <w:pStyle w:val="845D46DA2CA54AC888C9BA8AD0B874E8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1A"/>
    <w:rsid w:val="00F9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4A6BC9DFEB15429D86EA4FE5C7F7F199">
    <w:name w:val="4A6BC9DFEB15429D86EA4FE5C7F7F199"/>
  </w:style>
  <w:style w:type="paragraph" w:customStyle="1" w:styleId="94B4D41872404E30818F93906653C8D1">
    <w:name w:val="94B4D41872404E30818F93906653C8D1"/>
  </w:style>
  <w:style w:type="paragraph" w:customStyle="1" w:styleId="BE4F889BF526411C85AF071B04BE13F9">
    <w:name w:val="BE4F889BF526411C85AF071B04BE13F9"/>
  </w:style>
  <w:style w:type="paragraph" w:customStyle="1" w:styleId="845D46DA2CA54AC888C9BA8AD0B874E8">
    <w:name w:val="845D46DA2CA54AC888C9BA8AD0B874E8"/>
  </w:style>
  <w:style w:type="paragraph" w:customStyle="1" w:styleId="0592045AAA79431193AF70B4FA6C9296">
    <w:name w:val="0592045AAA79431193AF70B4FA6C9296"/>
  </w:style>
  <w:style w:type="paragraph" w:customStyle="1" w:styleId="6378B315967B4AB49F1AD8B7FF5AABE7">
    <w:name w:val="6378B315967B4AB49F1AD8B7FF5AABE7"/>
  </w:style>
  <w:style w:type="paragraph" w:customStyle="1" w:styleId="E4F7F519116644CCAC6DE0E49557FDCD">
    <w:name w:val="E4F7F519116644CCAC6DE0E49557FDCD"/>
  </w:style>
  <w:style w:type="paragraph" w:customStyle="1" w:styleId="194455237C4B4CA19F4946DF9EB81063">
    <w:name w:val="194455237C4B4CA19F4946DF9EB810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{6E461A75-79C4-4146-9273-18D0AB6BB60A}tf16392850_win32</Template>
  <TotalTime>5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Hussein</dc:creator>
  <cp:keywords/>
  <cp:lastModifiedBy>Mohamed Hussein</cp:lastModifiedBy>
  <cp:revision>1</cp:revision>
  <cp:lastPrinted>2006-08-01T17:47:00Z</cp:lastPrinted>
  <dcterms:created xsi:type="dcterms:W3CDTF">2021-02-10T07:17:00Z</dcterms:created>
  <dcterms:modified xsi:type="dcterms:W3CDTF">2021-02-10T07:22:00Z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